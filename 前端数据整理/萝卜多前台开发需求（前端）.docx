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萝卜多前台开发需求（前端）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整体需求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头部点击LOGO，跳转到首页。路由跳转。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点击导航栏选项，跳转到对应页面。路由跳转。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3.脚部点击关于我们/联系我们，跳转到对应页面。路由跳转。</w:t>
      </w:r>
    </w:p>
    <w:p>
      <w:pPr>
        <w:widowControl w:val="0"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首页</w:t>
      </w:r>
    </w:p>
    <w:p>
      <w:pPr>
        <w:widowControl w:val="0"/>
        <w:numPr>
          <w:ilvl w:val="0"/>
          <w:numId w:val="3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发起一个http请求，获取大图（大图图片X张）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PS：这里可以做成轮播图？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2.最新职位栏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（1）点击更多，跳转到最新职位页面路由跳转。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（2）从服务器获取20个最新发布的职位信息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（服务器返回数据：公司图片，公司名称，职位名称，职位id，公司id）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，以4条为一组，做左右轮播图切换。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（3）点击职位名称，跳转到职位介绍页面，点击获取到职位id传参给职位介绍页面，跳转到职位介绍页面。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（4）点击公司名称，跳转到公司详情页面，点击获取到公司id传参给公司详情页面，跳转到公司详情页面。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最新职位/推荐职位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1.整体要求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（1）最新职位默认列表为按时间倒序排列。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（2）推荐职位默认列表为按照推荐公司，再按照时间倒序排列。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2.头部搜索栏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（1）获取搜索数据（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请求参数：关键字，所在地区，所属行业，工资经验，薪资水平，发布时间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），采用双向绑定，列表索引值。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（2）点击清空，所有搜索条件回归默认状态，发起一个获取默认列表的http请求。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（3）点击搜索，发送一个带有搜索数据的http请求。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PS:搜索栏没有学历水平选项？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列表框</w:t>
      </w:r>
    </w:p>
    <w:p>
      <w:pPr>
        <w:widowControl w:val="0"/>
        <w:numPr>
          <w:ilvl w:val="0"/>
          <w:numId w:val="5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获取服务器返回数据（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服务器返回数据：职位名称，职位id,所在地区，薪资水平，学历水平，工作经验，公司名称,公司id,公司标签，公司行业，公司图片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）。每次固定获取到8个数据。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如果返回列表为空。展示没有搜索到相关职位。获取4个最新的推荐职位（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服务器返回数据：公司图片，公司名称，公司Id，职位名称，职位id，薪资水平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分页（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请求参数：页码，每页展示行数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），点击上/下一页，发起一个http请求。（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服务器返回数据：页码，总行数，每页展示行数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找职位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1整体需求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页面加载时发起一个http请求，获取8个最新的推荐职位（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服务器返回数据：最新职位名称，最新职位id，最新公司图片，最新公司id，最新公司名称，薪资水平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页面加载时发起一个Http请求，获取1个认证公司和10个普通公司（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服务器返回数据：公司id，公司图片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页面加载时发起一个Http请求，获取4个最新的认证公司以及对应公司的在招职位（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服务器返回数据：公司id，公司名称，公司图片，公司行业，融资规模，所在地区，职位id，职位名称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2头部侧边栏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数组渲染，鼠标触碰侧边栏展示延伸区域，点击某一个职位，获取关键词路由传参给职位搜索页面。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3头部公司名称搜索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输入关键词，点击搜索，获取关键词路由传参给公司搜索页面。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4最新职位/推荐职位栏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（1）点击最新职位，发起一个http请求，获取八个最新的职位（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服务器返回数据：最新职位名称，最新职位id，最新公司图片，最新公司id，最新公司名称，薪资水平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（2）点击推荐职位，发起一个http请求，获取八个最新的推荐职位（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服务器返回数据：推荐职位名称，最新推荐职位id，最新推荐公司图片，最新推荐公司id，最新推荐公司名称，薪资水平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（3）点击公司图片/公司名称，获取公司id，路由传参给公司详情页面。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（4）点击职位名称/薪资水平，获取职位id，路由传参给职位介绍页面。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（5）点击查看更多，路由跳转到最新职位/推荐职位页面。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5推荐公司栏</w:t>
      </w:r>
    </w:p>
    <w:p>
      <w:pPr>
        <w:widowControl w:val="0"/>
        <w:numPr>
          <w:ilvl w:val="0"/>
          <w:numId w:val="6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点击查看更多，路由跳转到搜索公司页面。</w:t>
      </w:r>
    </w:p>
    <w:p>
      <w:pPr>
        <w:widowControl w:val="0"/>
        <w:numPr>
          <w:ilvl w:val="0"/>
          <w:numId w:val="6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竖直滑动轮播图，展示4个认证公司以及这4个公司的至少1个最多3个最新招聘职位。Vue-swiper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搜索公司页</w:t>
      </w:r>
    </w:p>
    <w:p>
      <w:pPr>
        <w:widowControl w:val="0"/>
        <w:numPr>
          <w:ilvl w:val="0"/>
          <w:numId w:val="7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头部搜索栏</w:t>
      </w:r>
    </w:p>
    <w:p>
      <w:pPr>
        <w:widowControl w:val="0"/>
        <w:numPr>
          <w:ilvl w:val="0"/>
          <w:numId w:val="8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点击公司/职位，路由跳转到搜索公司/搜索职位页面。</w:t>
      </w:r>
    </w:p>
    <w:p>
      <w:pPr>
        <w:widowControl w:val="0"/>
        <w:numPr>
          <w:ilvl w:val="0"/>
          <w:numId w:val="8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双向绑定获取搜索数据。</w:t>
      </w:r>
    </w:p>
    <w:p>
      <w:pPr>
        <w:widowControl w:val="0"/>
        <w:numPr>
          <w:ilvl w:val="0"/>
          <w:numId w:val="8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点击清空，发起一个http请求，获取默认的公司列表数据，渲染到公司列表栏（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服务器返回数据：公司id，公司名称，地区，行业，融资，该公司在招职位数目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）。</w:t>
      </w:r>
    </w:p>
    <w:p>
      <w:pPr>
        <w:widowControl w:val="0"/>
        <w:numPr>
          <w:ilvl w:val="0"/>
          <w:numId w:val="8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点击搜索，发起一个http请求（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请求参数：关键字，地区，行业，融资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），获取对应公司数据，渲染。</w:t>
      </w:r>
    </w:p>
    <w:p>
      <w:pPr>
        <w:widowControl w:val="0"/>
        <w:numPr>
          <w:ilvl w:val="0"/>
          <w:numId w:val="8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如果返回公司列表为空，路由跳转到没有符合条件的公司，发起一个http请求，获取4个最新发布的公司数据（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公司id，公司名称，地区，公司行业，该公司在招职位数目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分页，在点击上/页时，发送一个http请求（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请求参数：页码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），获取新的公司数据，渲染到公司列表栏。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Ps：是否要做每页展示多少行数据？待讨论。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五、公司详情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（1）页面加载时发起一个http请求（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请求参数：公司id）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，获取数据（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服务器返回数据：公司id，公司名称，公司介绍，公司标签，公司地区，公司规模，公司行业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（2）点击在招职位，路由传参公司id给在招职位页面。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公司在招职位页</w:t>
      </w:r>
    </w:p>
    <w:p>
      <w:pPr>
        <w:widowControl w:val="0"/>
        <w:numPr>
          <w:ilvl w:val="0"/>
          <w:numId w:val="9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页面加载时发起一个http请求（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请求参数：公司id，在招职位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）,获取数据（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服务器返回数据：职位id，职位名称，职位地区，职位类别，薪资水平，工作经验，学历水平，兼职/全职，职位发布时间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）。</w:t>
      </w:r>
    </w:p>
    <w:p>
      <w:pPr>
        <w:widowControl w:val="0"/>
        <w:numPr>
          <w:ilvl w:val="0"/>
          <w:numId w:val="9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点击不同的职位类别，发起一个http请求（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请求参数：职位类别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），获取数据（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服务器返回数据：职位id，职位名称，职位地区，职位类别，薪资水平，工作经验，学历水平，兼职/全职，职位发布时间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（3）分页，在点击上/页时，发送一个http请求（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请求参数：页码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），获取新的在招职位数据（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服务器返回数据：页码）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，渲染到在招职位列表栏。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Ps：是否要做每页展示多少行数据？待讨论。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职位介绍</w:t>
      </w:r>
    </w:p>
    <w:p>
      <w:pPr>
        <w:widowControl w:val="0"/>
        <w:numPr>
          <w:ilvl w:val="0"/>
          <w:numId w:val="1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页面加载时发起一个http请求（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请求参数：职位id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），获取数据（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服务器返回数据：职位名称，薪资，发布时间，学历，工作经验，职位标签，职位描述，公司名称，公司图片，公司规模，公司行业，公司地区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搜索职位页面</w:t>
      </w:r>
    </w:p>
    <w:p>
      <w:pPr>
        <w:widowControl w:val="0"/>
        <w:numPr>
          <w:ilvl w:val="0"/>
          <w:numId w:val="11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除了样式以外，其他要求与推荐职位/最新职位页面相同。</w:t>
      </w:r>
    </w:p>
    <w:p>
      <w:pPr>
        <w:widowControl w:val="0"/>
        <w:numPr>
          <w:ilvl w:val="0"/>
          <w:numId w:val="11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在返回数据为空时，页面跳转到没有符合搜索条件的职位，发起一个http请求，获取4个最新推荐职位（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服务器返回数据：职位id，职位名称，薪资水平，公司名称，公司图片，公司id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找精英页面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1.成功案例栏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（1）页面加载时发起一个http请求（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请求参数：公司认证状态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）,获取最新的认证公司数据（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服务器返回数据：公司id，公司图片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），点击公司图片，路由传参公司id给公司详情页面，路由跳转到公司详情页面。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（2）点击更多合作公司，路由传参一个公司认证状态的参数给公司列表页面，路由跳转到公司列表页面。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公司列表页面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1.整体要求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页面加载时发起一个http请求，获取公司列表数据（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服务器返回数据：公司Id,公司图片，公司地址，公司性质，公司名称，公司在招职位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），排序顺序按照认证，时间倒序，排列。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PS：这里就不需要找精英页面做路由传参了，默认获取列表就是优先认证公司的。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2.搜索栏</w:t>
      </w:r>
    </w:p>
    <w:p>
      <w:pPr>
        <w:widowControl w:val="0"/>
        <w:numPr>
          <w:ilvl w:val="0"/>
          <w:numId w:val="13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双向绑定搜索条件。</w:t>
      </w:r>
    </w:p>
    <w:p>
      <w:pPr>
        <w:widowControl w:val="0"/>
        <w:numPr>
          <w:ilvl w:val="0"/>
          <w:numId w:val="13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点击搜索条件，发起一个http请求（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请求参数：地点，融资，行业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），获取对应的公司列表数据（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服务器返回数据：公司Id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,公司图片，公司地址，公司行业，公司名称，融资规模，公司在招职位数量）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13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分页，点击上/下页，发起一个http请求（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请求参数：页码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），获取新的公司列表数据。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Ps：是否要做每页展示多少行数据？待讨论。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关于我们/联系我们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按照ui图写死。没有任何http请求。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41CB72"/>
    <w:multiLevelType w:val="singleLevel"/>
    <w:tmpl w:val="8041CB7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21D0393"/>
    <w:multiLevelType w:val="singleLevel"/>
    <w:tmpl w:val="821D03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3700391"/>
    <w:multiLevelType w:val="singleLevel"/>
    <w:tmpl w:val="937003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9E3079E"/>
    <w:multiLevelType w:val="singleLevel"/>
    <w:tmpl w:val="A9E3079E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B4FED47B"/>
    <w:multiLevelType w:val="singleLevel"/>
    <w:tmpl w:val="B4FED47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BD96085F"/>
    <w:multiLevelType w:val="singleLevel"/>
    <w:tmpl w:val="BD96085F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CE34685C"/>
    <w:multiLevelType w:val="singleLevel"/>
    <w:tmpl w:val="CE34685C"/>
    <w:lvl w:ilvl="0" w:tentative="0">
      <w:start w:val="8"/>
      <w:numFmt w:val="chineseCounting"/>
      <w:suff w:val="nothing"/>
      <w:lvlText w:val="%1．"/>
      <w:lvlJc w:val="left"/>
      <w:rPr>
        <w:rFonts w:hint="eastAsia"/>
      </w:rPr>
    </w:lvl>
  </w:abstractNum>
  <w:abstractNum w:abstractNumId="7">
    <w:nsid w:val="D8E15DB1"/>
    <w:multiLevelType w:val="singleLevel"/>
    <w:tmpl w:val="D8E15DB1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08AEE36D"/>
    <w:multiLevelType w:val="singleLevel"/>
    <w:tmpl w:val="08AEE36D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2FB768FC"/>
    <w:multiLevelType w:val="singleLevel"/>
    <w:tmpl w:val="2FB768FC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374496E2"/>
    <w:multiLevelType w:val="singleLevel"/>
    <w:tmpl w:val="374496E2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48F4BF00"/>
    <w:multiLevelType w:val="singleLevel"/>
    <w:tmpl w:val="48F4BF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50CEFEE3"/>
    <w:multiLevelType w:val="singleLevel"/>
    <w:tmpl w:val="50CEFEE3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4"/>
  </w:num>
  <w:num w:numId="5">
    <w:abstractNumId w:val="0"/>
  </w:num>
  <w:num w:numId="6">
    <w:abstractNumId w:val="9"/>
  </w:num>
  <w:num w:numId="7">
    <w:abstractNumId w:val="11"/>
  </w:num>
  <w:num w:numId="8">
    <w:abstractNumId w:val="8"/>
  </w:num>
  <w:num w:numId="9">
    <w:abstractNumId w:val="10"/>
  </w:num>
  <w:num w:numId="10">
    <w:abstractNumId w:val="3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54266"/>
    <w:rsid w:val="014058EB"/>
    <w:rsid w:val="022F548B"/>
    <w:rsid w:val="05454E17"/>
    <w:rsid w:val="09465CF9"/>
    <w:rsid w:val="0CFB1585"/>
    <w:rsid w:val="16AE2216"/>
    <w:rsid w:val="1C4B56BF"/>
    <w:rsid w:val="1CEB025C"/>
    <w:rsid w:val="1E5419EC"/>
    <w:rsid w:val="27660AC3"/>
    <w:rsid w:val="2CC6196C"/>
    <w:rsid w:val="341E4EC6"/>
    <w:rsid w:val="3ACB0DA9"/>
    <w:rsid w:val="3CDD1F4C"/>
    <w:rsid w:val="3F301690"/>
    <w:rsid w:val="43EC20C3"/>
    <w:rsid w:val="463648FF"/>
    <w:rsid w:val="472C263E"/>
    <w:rsid w:val="4BBF4528"/>
    <w:rsid w:val="4F7A3385"/>
    <w:rsid w:val="53362121"/>
    <w:rsid w:val="539F1E12"/>
    <w:rsid w:val="58F410BF"/>
    <w:rsid w:val="5A110038"/>
    <w:rsid w:val="5AEC364B"/>
    <w:rsid w:val="62E06CF0"/>
    <w:rsid w:val="64C7687A"/>
    <w:rsid w:val="69AE3A2B"/>
    <w:rsid w:val="6D535020"/>
    <w:rsid w:val="6D8B58F0"/>
    <w:rsid w:val="707B4C80"/>
    <w:rsid w:val="72D204EA"/>
    <w:rsid w:val="74D7645C"/>
    <w:rsid w:val="77265F44"/>
    <w:rsid w:val="7E2237AD"/>
    <w:rsid w:val="7E5C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2018-09-27T10:54:00Z</dcterms:created>
  <dc:creator>Mr.wolf</dc:creator>
  <cp:lastModifiedBy>Mr.wolf</cp:lastModifiedBy>
  <dcterms:modified xsi:type="dcterms:W3CDTF">2018-09-29T11:35:03Z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