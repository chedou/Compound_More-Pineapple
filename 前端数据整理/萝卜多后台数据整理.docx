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萝卜多后台数据整理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登陆页面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请求参数：用户名，密码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返回数据：用户名不存在，密码错误，success，用户权限，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用户头像（图片）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信息管理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请求参数：标题，创建者，开始时间，结束时间，认证状态，冻结状态（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PS：冻结/解冻时间，需不需要添加？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），类型，页码，每页展示行数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服务器返回数据：标题，创建者，开始时间，结束时间，认证状态，冻结状态，类型，页码，每页展示行数，总行数（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PS:总行数这个数据需要深入讨论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公司新增/编辑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请求参数：公司Id(只有在编辑页面会使用)，公司名称，公司人数（对应前台的公司规模），公司地区，公司solgan（标语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），融资规模，公司行业，公司logo（图片），公司介绍，公司标签，产品，产品solgan，产品logo（图片），产品介绍，认证状态，冻结状态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服务器返回数据：同上。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职位列表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请求参数：公司名称，职业名称，职业类别，学历要求，工作经验，开始时间，结束时间，薪资水平，上下架状态，页码，每页展示行数（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PS：上/下架时间，这个参数需要前后端讨论一下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服务器返回数据：同上，多加一个总行数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职位新增/编辑，公司在招职位页面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请求参数：职位id（只有在编辑页面使用），职位名称，工作经验，薪资，公司名称，学历要求，职业类别，职位表现，职位描述（岗位职责，必备条件，公司福利，职位状态（普通/推荐），上/下架状态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服务器返回数据：同上。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PS：职位编辑，公司在招职位编辑，需要获取服务器返回数据，职位新增，公司在招职位新增，不需要返回数据。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内容管理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Article管理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请求参数：标题，创建者，开始时间，结束时间，状态，类型，页码，每页展示行数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服务器返回数据：同上，多一条总行数。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Article新增/编辑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请求参数：类型，标题名称，跳转链接，图片,状态（上线/下线）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后台管理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PS：后台管理模块的页面逻辑有问题，需要讨论，暂时先定这样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帐号管理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请求参数：角色身份（超级管理员/管理员/运营），用户名，页码，每页展示行数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服务器返回数据：除了上面的，还需要，创建人，创建时间，更新人，更新时间，用户id，页码，每页展示行数，总行数。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帐号新增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请求参数：用户名，手机号码，密码，密码确认，验证码，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头像（图片）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服务器返回数据：两次密码不一致，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验证码错误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，success。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权限编辑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请求参数：用户id，用户权限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PS：超级管理员是否可以修改其他用户的密码和头像？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服务器返回数据：用户权限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帐号修改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请求参数：当前用户id，旧密码，新密码，新密码确认，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验证码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头像（图片）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服务器返回数据：旧密码不正确，两次输入密码不一致，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验证码错误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，success，头像（图片）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模块管理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PS：页面逻辑不清晰，需要讨论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请求参数：默认请求，没有搜索条件。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服务器返回数据：自增长ID，模块名称，模块对应url地址，父模块ID，模块类型，数据更新时间，更新人ID，数据创建时间，创建人ID。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模块新增/编辑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请求参数：自增长ID,模块名称，模块对应Url地址，父模块ID，模块类型。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服务器返回数据：同上。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应用字体">
    <w:altName w:val="HanWangShinSu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nWangShinSuMedium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80736"/>
    <w:rsid w:val="28C550AB"/>
    <w:rsid w:val="2921045E"/>
    <w:rsid w:val="59455CC8"/>
    <w:rsid w:val="672042AF"/>
    <w:rsid w:val="6D535020"/>
    <w:rsid w:val="751F0270"/>
    <w:rsid w:val="7FC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2018-09-29T09:41:00Z</dcterms:created>
  <dc:creator>Mr.wolf</dc:creator>
  <cp:lastModifiedBy>Mr.wolf</cp:lastModifiedBy>
  <dcterms:modified xsi:type="dcterms:W3CDTF">2018-09-29T11:29:49Z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