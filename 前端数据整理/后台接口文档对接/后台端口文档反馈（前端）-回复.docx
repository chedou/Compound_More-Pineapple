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后台端口文档反馈（前端）</w:t>
      </w:r>
    </w:p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整体要求</w:t>
      </w:r>
    </w:p>
    <w:p w:rsidR="001F5E2A" w:rsidRPr="00D2200A" w:rsidRDefault="00000766" w:rsidP="00D22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D2200A">
        <w:rPr>
          <w:rFonts w:ascii="微软雅黑" w:eastAsia="微软雅黑" w:hAnsi="微软雅黑" w:cs="微软雅黑" w:hint="eastAsia"/>
        </w:rPr>
        <w:t>职业类别参数，修改为与官网一样（用户体验，研发，大数据）</w:t>
      </w:r>
    </w:p>
    <w:p w:rsidR="00D2200A" w:rsidRDefault="00D2200A" w:rsidP="00D220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答：已修改。</w:t>
      </w:r>
    </w:p>
    <w:p w:rsidR="00D2200A" w:rsidRPr="00D2200A" w:rsidRDefault="00D2200A" w:rsidP="00D2200A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FF67119" wp14:editId="6ECAEF17">
            <wp:extent cx="5274310" cy="567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3.3.6 接口名称： 公司列表页下职位列表</w:t>
      </w:r>
    </w:p>
    <w:p w:rsidR="001F5E2A" w:rsidRDefault="0000076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zCs w:val="21"/>
        </w:rPr>
        <w:t>1.这个接口对应的是职位列表中XXX公司的在招职位吗？如果是的话，这个接口的请求参数和返回参数都有问题。前端在请求参数写入公司id和请求公司职位参数，后端返回公司名称，以及该公司的在招职位数据。</w:t>
      </w:r>
    </w:p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2.所有请求参数，默认值都为null。</w:t>
      </w:r>
    </w:p>
    <w:p w:rsidR="001F5E2A" w:rsidRDefault="00427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答：公司列表下职位列表是 </w:t>
      </w:r>
      <w:r w:rsidR="00605264">
        <w:rPr>
          <w:rFonts w:ascii="微软雅黑" w:eastAsia="微软雅黑" w:hAnsi="微软雅黑" w:cs="微软雅黑" w:hint="eastAsia"/>
        </w:rPr>
        <w:t>公司列表下的职位</w:t>
      </w:r>
    </w:p>
    <w:p w:rsidR="00605264" w:rsidRDefault="0060526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8668E4A" wp14:editId="6B347F2B">
            <wp:extent cx="5274310" cy="1146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64" w:rsidRDefault="006052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这里请求参数和返回参数是有问题，需要修改，修改如下：</w:t>
      </w:r>
    </w:p>
    <w:p w:rsidR="00605264" w:rsidRDefault="00E61C3B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3AE6C9C6" wp14:editId="04655E80">
            <wp:extent cx="49218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64" w:rsidRDefault="00605264">
      <w:pPr>
        <w:rPr>
          <w:rFonts w:ascii="微软雅黑" w:eastAsia="微软雅黑" w:hAnsi="微软雅黑" w:cs="微软雅黑"/>
        </w:rPr>
      </w:pPr>
    </w:p>
    <w:p w:rsidR="00605264" w:rsidRDefault="00605264">
      <w:pPr>
        <w:rPr>
          <w:rFonts w:ascii="微软雅黑" w:eastAsia="微软雅黑" w:hAnsi="微软雅黑" w:cs="微软雅黑"/>
        </w:rPr>
      </w:pPr>
    </w:p>
    <w:p w:rsidR="00605264" w:rsidRDefault="00605264">
      <w:pPr>
        <w:rPr>
          <w:rFonts w:ascii="微软雅黑" w:eastAsia="微软雅黑" w:hAnsi="微软雅黑" w:cs="微软雅黑"/>
        </w:rPr>
      </w:pPr>
    </w:p>
    <w:p w:rsidR="00605264" w:rsidRDefault="00605264">
      <w:pPr>
        <w:rPr>
          <w:rFonts w:ascii="微软雅黑" w:eastAsia="微软雅黑" w:hAnsi="微软雅黑" w:cs="微软雅黑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3.3.11 接口名称： 职位列表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</w:rPr>
        <w:t>1.请求参数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positionInfo.class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，发布时间有问题，应该有开始和结束两个时间，确定一个时间段。</w:t>
      </w:r>
    </w:p>
    <w:p w:rsidR="00CE4D3B" w:rsidRDefault="00CE4D3B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答：发布时间改用两个时间：</w:t>
      </w:r>
    </w:p>
    <w:p w:rsidR="00CE4D3B" w:rsidRDefault="00CE4D3B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F4CB4C" wp14:editId="16ACBA19">
            <wp:extent cx="3817951" cy="47248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2.请求参数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positionInfo.class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，添加一个是否推荐的参数。</w:t>
      </w:r>
    </w:p>
    <w:p w:rsidR="006B7D43" w:rsidRDefault="006B7D43" w:rsidP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  <w:r w:rsidR="002B7DA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添加是否推荐字段</w:t>
      </w:r>
    </w:p>
    <w:p w:rsidR="002B7DA5" w:rsidRDefault="002B7DA5" w:rsidP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AD6F19" wp14:editId="0AEEA7EF">
            <wp:extent cx="5274310" cy="2168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43" w:rsidRDefault="006B7D43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1F5E2A" w:rsidRPr="006B7D43" w:rsidRDefault="00000766" w:rsidP="006B7D4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6B7D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返回参数data，不需要公司行业。（没有展示和搜索的要求）</w:t>
      </w:r>
    </w:p>
    <w:p w:rsidR="006B7D43" w:rsidRDefault="006B7D43" w:rsidP="006B7D43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答：ok。这边删掉。</w:t>
      </w:r>
    </w:p>
    <w:p w:rsidR="006B7D43" w:rsidRPr="006B7D43" w:rsidRDefault="006B7D43" w:rsidP="006B7D43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4.返回参数data，添加一个是否推荐的参数。</w:t>
      </w:r>
    </w:p>
    <w:p w:rsidR="001F5E2A" w:rsidRDefault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6D9B96" wp14:editId="69CB103D">
            <wp:extent cx="4819015" cy="886333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>3.3.12 接口名称： 新增职位</w:t>
      </w:r>
    </w:p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1.请求参数中，添加一个是否推荐的参数。</w:t>
      </w:r>
    </w:p>
    <w:p w:rsidR="002B7DA5" w:rsidRDefault="002B7DA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答：ok，已添加。</w:t>
      </w:r>
    </w:p>
    <w:p w:rsidR="002B7DA5" w:rsidRDefault="002B7DA5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58605C4" wp14:editId="7EFBF28B">
            <wp:extent cx="4359018" cy="43895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3.3.13 接口名称： 获取单个职位信息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</w:rPr>
        <w:t>1.请求参数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companyInfo.class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，公司名称改为公司id。</w:t>
      </w:r>
    </w:p>
    <w:p w:rsidR="002B7DA5" w:rsidRDefault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ok ,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已经修改。</w:t>
      </w:r>
    </w:p>
    <w:p w:rsidR="002B7DA5" w:rsidRDefault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92557C" wp14:editId="436BA1F8">
            <wp:extent cx="4153260" cy="60812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Pr="00316AF2" w:rsidRDefault="00000766" w:rsidP="00316A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316AF2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返回参数中，添加是否推荐的参数。</w:t>
      </w:r>
    </w:p>
    <w:p w:rsidR="00316AF2" w:rsidRPr="00316AF2" w:rsidRDefault="00316AF2" w:rsidP="00316AF2">
      <w:pPr>
        <w:pStyle w:val="a3"/>
        <w:ind w:left="360" w:firstLineChars="0" w:firstLine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答：已添加。</w:t>
      </w:r>
    </w:p>
    <w:p w:rsidR="001F5E2A" w:rsidRDefault="002B7DA5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EE5DA6" wp14:editId="7931E744">
            <wp:extent cx="5136325" cy="682049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3.3.14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编辑职位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问题同上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E8EB21" wp14:editId="693FE817">
            <wp:extent cx="4000847" cy="38484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3.3.18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新增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图图像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1.请求参数缺少一个行业参数（行业类型为行业大图时，会多出一个行业选项）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答：ok，添加后如下：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07D2B8" wp14:editId="7C775E02">
            <wp:extent cx="5113463" cy="23852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3.3.19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修改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上线状态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1.请求参数缺少一个状态参数。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答：修改如下：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3A6114" wp14:editId="60E1159D">
            <wp:extent cx="3025402" cy="2926334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3.3.20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修改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图单个对象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1.请求参数缺少一个行业参数。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答：已修改：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95FC29" wp14:editId="36D2AD31">
            <wp:extent cx="4793395" cy="339119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2.返回参数缺少一个行业参数。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19F392" wp14:editId="0385B168">
            <wp:extent cx="4694327" cy="452667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3.3.21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获取单个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图图像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问题同上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答：以解决，如上。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EC2025" wp14:editId="38E6AE11">
            <wp:extent cx="4839119" cy="24081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3.3.23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删除已上传图片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1.这个接口有问题，删除已上传图片需要讨论一下。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答：这个需要讨论，原意是 在上传</w:t>
      </w:r>
      <w:r w:rsidR="00B0040D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图片之后，未提交信息之前，发现图片上传不对，这个时候需要删除已上传的信息。</w:t>
      </w:r>
    </w:p>
    <w:p w:rsidR="00B0040D" w:rsidRDefault="00B0040D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3.3.24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账号列表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1.请求参数，添加用户名称参数。</w:t>
      </w:r>
    </w:p>
    <w:p w:rsidR="001F5E2A" w:rsidRDefault="00B0040D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  <w:r w:rsidR="0000076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需要讨论</w:t>
      </w:r>
    </w:p>
    <w:p w:rsidR="00000766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3.3.25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新增账号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1.头像数据的上传，需要讨论一下。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答：待讨论</w:t>
      </w:r>
      <w:r w:rsidR="00521AB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3.3.28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获取单个账号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1.返回参数data，不需要登陆密码。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答：已删除</w:t>
      </w:r>
      <w:r w:rsidR="00480FFC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3.3.29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角色列表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1.请求参数需要讨论一下。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答：需要讨论</w:t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3.3.30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新增角色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1.请求参数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method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需要讨论一下。</w:t>
      </w:r>
    </w:p>
    <w:p w:rsidR="001F5E2A" w:rsidRDefault="001F5E2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3.3.31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编辑角色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请求参数，添加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method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:rsidR="001F5E2A" w:rsidRDefault="001F5E2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3.3.34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修改密码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根据新增需求手机验证码，应该添加一个请求参数，验证码。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新增需求：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F50F92" wp14:editId="603C5515">
            <wp:extent cx="2888230" cy="303302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请求参数，添加旧密码，新密码。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486E2B" wp14:editId="22F68053">
            <wp:extent cx="2949196" cy="3177815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3.3.37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接口名称：新增模块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请求参数，添加创建人，创建时间。（需要讨论一下）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0164C1" wp14:editId="10975E67">
            <wp:extent cx="3002540" cy="3558848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6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3.3.38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接口名称：新增模块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名称错误，这里应该是编辑模块。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请求参数问题同上。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答：已修改。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54F553" wp14:editId="62066E6C">
            <wp:extent cx="3185436" cy="365029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lastRenderedPageBreak/>
        <w:t xml:space="preserve">3.3.39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接口名称：新增模块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后端接口名称错误。这里应该是删除模块。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答：已修改。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9E2271" wp14:editId="72286FED">
            <wp:extent cx="3132091" cy="2735817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3.3.40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获取模块管理列表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这个接口重复了。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答：这个是获取单个模块信息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EA535E" wp14:editId="0A4FBBDC">
            <wp:extent cx="3490262" cy="43437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40DB"/>
    <w:multiLevelType w:val="hybridMultilevel"/>
    <w:tmpl w:val="40B4B522"/>
    <w:lvl w:ilvl="0" w:tplc="E320E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AE7335"/>
    <w:rsid w:val="00000766"/>
    <w:rsid w:val="001F5E2A"/>
    <w:rsid w:val="002B7DA5"/>
    <w:rsid w:val="00316AF2"/>
    <w:rsid w:val="00427DF0"/>
    <w:rsid w:val="00480FFC"/>
    <w:rsid w:val="00521AB3"/>
    <w:rsid w:val="00605264"/>
    <w:rsid w:val="006B7D43"/>
    <w:rsid w:val="00B0040D"/>
    <w:rsid w:val="00CE4D3B"/>
    <w:rsid w:val="00D2200A"/>
    <w:rsid w:val="00DE2561"/>
    <w:rsid w:val="00E61C3B"/>
    <w:rsid w:val="5EAE733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44E0E"/>
  <w15:docId w15:val="{241D8BD1-06C0-46CC-A505-BD7B62C3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22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Mr.wolf</dc:creator>
  <cp:lastModifiedBy>黄 伟彬</cp:lastModifiedBy>
  <cp:revision>4</cp:revision>
  <dcterms:created xsi:type="dcterms:W3CDTF">2018-10-15T11:03:00Z</dcterms:created>
  <dcterms:modified xsi:type="dcterms:W3CDTF">2018-10-16T13:19:00Z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