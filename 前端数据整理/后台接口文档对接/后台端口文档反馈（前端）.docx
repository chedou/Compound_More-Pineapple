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E2A" w:rsidRDefault="0000076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后台端口文档反馈（前端）</w:t>
      </w:r>
    </w:p>
    <w:p w:rsidR="001F5E2A" w:rsidRDefault="0000076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整体要求</w:t>
      </w:r>
    </w:p>
    <w:p w:rsidR="001F5E2A" w:rsidRPr="00D2200A" w:rsidRDefault="00000766" w:rsidP="00D2200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 w:rsidRPr="00D2200A">
        <w:rPr>
          <w:rFonts w:ascii="微软雅黑" w:eastAsia="微软雅黑" w:hAnsi="微软雅黑" w:cs="微软雅黑" w:hint="eastAsia"/>
        </w:rPr>
        <w:t>职业类别参数，修改为与官网一样（用户体验，研发，大数据）</w:t>
      </w:r>
    </w:p>
    <w:p w:rsidR="00D2200A" w:rsidRDefault="00D2200A" w:rsidP="00D2200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答：已修改。</w:t>
      </w:r>
    </w:p>
    <w:p w:rsidR="00D2200A" w:rsidRPr="00D2200A" w:rsidRDefault="00D2200A" w:rsidP="00D2200A">
      <w:pPr>
        <w:rPr>
          <w:rFonts w:ascii="微软雅黑" w:eastAsia="微软雅黑" w:hAnsi="微软雅黑" w:cs="微软雅黑" w:hint="eastAsia"/>
        </w:rPr>
      </w:pPr>
      <w:r>
        <w:rPr>
          <w:noProof/>
        </w:rPr>
        <w:drawing>
          <wp:inline distT="0" distB="0" distL="0" distR="0" wp14:anchorId="5FF67119" wp14:editId="6ECAEF17">
            <wp:extent cx="5274310" cy="567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微软雅黑" w:eastAsia="微软雅黑" w:hAnsi="微软雅黑" w:cs="微软雅黑" w:hint="default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.3.6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公司列表页下职位列表</w:t>
      </w:r>
    </w:p>
    <w:p w:rsidR="001F5E2A" w:rsidRDefault="00000766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szCs w:val="21"/>
        </w:rPr>
        <w:t>1.</w:t>
      </w:r>
      <w:r>
        <w:rPr>
          <w:rFonts w:ascii="微软雅黑" w:eastAsia="微软雅黑" w:hAnsi="微软雅黑" w:cs="微软雅黑" w:hint="eastAsia"/>
          <w:bCs/>
          <w:szCs w:val="21"/>
        </w:rPr>
        <w:t>这个接口对应的是职位列表中</w:t>
      </w:r>
      <w:r>
        <w:rPr>
          <w:rFonts w:ascii="微软雅黑" w:eastAsia="微软雅黑" w:hAnsi="微软雅黑" w:cs="微软雅黑" w:hint="eastAsia"/>
          <w:bCs/>
          <w:szCs w:val="21"/>
        </w:rPr>
        <w:t>XXX</w:t>
      </w:r>
      <w:r>
        <w:rPr>
          <w:rFonts w:ascii="微软雅黑" w:eastAsia="微软雅黑" w:hAnsi="微软雅黑" w:cs="微软雅黑" w:hint="eastAsia"/>
          <w:bCs/>
          <w:szCs w:val="21"/>
        </w:rPr>
        <w:t>公司的在招职位吗？如果是的话，这个接口的请求参数和返回参数都有问题。前端在请求参数写入公司</w:t>
      </w:r>
      <w:r>
        <w:rPr>
          <w:rFonts w:ascii="微软雅黑" w:eastAsia="微软雅黑" w:hAnsi="微软雅黑" w:cs="微软雅黑" w:hint="eastAsia"/>
          <w:bCs/>
          <w:szCs w:val="21"/>
        </w:rPr>
        <w:t>id</w:t>
      </w:r>
      <w:r>
        <w:rPr>
          <w:rFonts w:ascii="微软雅黑" w:eastAsia="微软雅黑" w:hAnsi="微软雅黑" w:cs="微软雅黑" w:hint="eastAsia"/>
          <w:bCs/>
          <w:szCs w:val="21"/>
        </w:rPr>
        <w:t>和请求公司职位参数，后端返回公司名称，以及该公司的在招职位数据。</w:t>
      </w:r>
    </w:p>
    <w:p w:rsidR="001F5E2A" w:rsidRDefault="0000076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</w:t>
      </w:r>
      <w:r>
        <w:rPr>
          <w:rFonts w:ascii="微软雅黑" w:eastAsia="微软雅黑" w:hAnsi="微软雅黑" w:cs="微软雅黑" w:hint="eastAsia"/>
        </w:rPr>
        <w:t>所有请求参数，默认值都为</w:t>
      </w:r>
      <w:r>
        <w:rPr>
          <w:rFonts w:ascii="微软雅黑" w:eastAsia="微软雅黑" w:hAnsi="微软雅黑" w:cs="微软雅黑" w:hint="eastAsia"/>
        </w:rPr>
        <w:t>null</w:t>
      </w:r>
      <w:r>
        <w:rPr>
          <w:rFonts w:ascii="微软雅黑" w:eastAsia="微软雅黑" w:hAnsi="微软雅黑" w:cs="微软雅黑" w:hint="eastAsia"/>
        </w:rPr>
        <w:t>。</w:t>
      </w:r>
    </w:p>
    <w:p w:rsidR="001F5E2A" w:rsidRDefault="00427DF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答：公司列表下职位列表是 </w:t>
      </w:r>
      <w:r w:rsidR="00605264">
        <w:rPr>
          <w:rFonts w:ascii="微软雅黑" w:eastAsia="微软雅黑" w:hAnsi="微软雅黑" w:cs="微软雅黑" w:hint="eastAsia"/>
        </w:rPr>
        <w:t>公司列表下的职位</w:t>
      </w:r>
    </w:p>
    <w:p w:rsidR="00605264" w:rsidRDefault="00605264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48668E4A" wp14:editId="6B347F2B">
            <wp:extent cx="5274310" cy="1146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64" w:rsidRDefault="0060526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这里请求参数和返回参数是有问题，需要修改，修改如下：</w:t>
      </w:r>
    </w:p>
    <w:p w:rsidR="00605264" w:rsidRDefault="00E61C3B">
      <w:pPr>
        <w:rPr>
          <w:rFonts w:ascii="微软雅黑" w:eastAsia="微软雅黑" w:hAnsi="微软雅黑" w:cs="微软雅黑" w:hint="eastAsia"/>
        </w:rPr>
      </w:pPr>
      <w:r>
        <w:rPr>
          <w:noProof/>
        </w:rPr>
        <w:lastRenderedPageBreak/>
        <w:drawing>
          <wp:inline distT="0" distB="0" distL="0" distR="0" wp14:anchorId="3AE6C9C6" wp14:editId="04655E80">
            <wp:extent cx="4921885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64" w:rsidRDefault="00605264">
      <w:pPr>
        <w:rPr>
          <w:rFonts w:ascii="微软雅黑" w:eastAsia="微软雅黑" w:hAnsi="微软雅黑" w:cs="微软雅黑" w:hint="eastAsia"/>
        </w:rPr>
      </w:pPr>
    </w:p>
    <w:p w:rsidR="00605264" w:rsidRDefault="00605264">
      <w:pPr>
        <w:rPr>
          <w:rFonts w:ascii="微软雅黑" w:eastAsia="微软雅黑" w:hAnsi="微软雅黑" w:cs="微软雅黑" w:hint="eastAsia"/>
        </w:rPr>
      </w:pPr>
    </w:p>
    <w:p w:rsidR="00605264" w:rsidRDefault="00605264">
      <w:pPr>
        <w:rPr>
          <w:rFonts w:ascii="微软雅黑" w:eastAsia="微软雅黑" w:hAnsi="微软雅黑" w:cs="微软雅黑"/>
        </w:rPr>
      </w:pPr>
    </w:p>
    <w:p w:rsidR="00605264" w:rsidRDefault="00605264">
      <w:pPr>
        <w:rPr>
          <w:rFonts w:ascii="微软雅黑" w:eastAsia="微软雅黑" w:hAnsi="微软雅黑" w:cs="微软雅黑" w:hint="eastAsia"/>
        </w:rPr>
      </w:pP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3.3.11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职位列表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</w:rPr>
        <w:t>1.</w:t>
      </w:r>
      <w:r>
        <w:rPr>
          <w:rFonts w:ascii="微软雅黑" w:eastAsia="微软雅黑" w:hAnsi="微软雅黑" w:cs="微软雅黑" w:hint="eastAsia"/>
        </w:rPr>
        <w:t>请求参数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positionInfo.class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发布时间有问题，应该有开始和结束两个时间，确定一个时间段。</w:t>
      </w:r>
    </w:p>
    <w:p w:rsidR="00CE4D3B" w:rsidRDefault="00CE4D3B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答：发布时间改用两个时间：</w:t>
      </w:r>
    </w:p>
    <w:p w:rsidR="00CE4D3B" w:rsidRDefault="00CE4D3B">
      <w:pP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CF4CB4C" wp14:editId="16ACBA19">
            <wp:extent cx="3817951" cy="47248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2.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请求参数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positionInfo.class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添加一个是否推荐的参数。</w:t>
      </w:r>
    </w:p>
    <w:p w:rsidR="006B7D43" w:rsidRDefault="006B7D43" w:rsidP="002B7DA5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</w:t>
      </w:r>
      <w:r w:rsidR="002B7DA5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添加是否推荐字段</w:t>
      </w:r>
    </w:p>
    <w:p w:rsidR="002B7DA5" w:rsidRDefault="002B7DA5" w:rsidP="002B7DA5">
      <w:pP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1AD6F19" wp14:editId="0AEEA7EF">
            <wp:extent cx="5274310" cy="2168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43" w:rsidRDefault="006B7D43">
      <w:pP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</w:p>
    <w:p w:rsidR="001F5E2A" w:rsidRPr="006B7D43" w:rsidRDefault="00000766" w:rsidP="006B7D4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6B7D43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返回参数</w:t>
      </w:r>
      <w:r w:rsidRPr="006B7D43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data</w:t>
      </w:r>
      <w:r w:rsidRPr="006B7D43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，不需要公司行业。（没有展示和搜索的要求）</w:t>
      </w:r>
    </w:p>
    <w:p w:rsidR="006B7D43" w:rsidRDefault="006B7D43" w:rsidP="006B7D43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答：ok。这边删掉。</w:t>
      </w:r>
    </w:p>
    <w:p w:rsidR="006B7D43" w:rsidRPr="006B7D43" w:rsidRDefault="006B7D43" w:rsidP="006B7D43">
      <w:pP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返回参数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data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，添加一个是否推荐的参数。</w:t>
      </w:r>
    </w:p>
    <w:p w:rsidR="001F5E2A" w:rsidRDefault="002B7DA5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A6D9B96" wp14:editId="69CB103D">
            <wp:extent cx="4819015" cy="886333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lastRenderedPageBreak/>
        <w:t xml:space="preserve">3.3.12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新增职位</w:t>
      </w:r>
    </w:p>
    <w:p w:rsidR="001F5E2A" w:rsidRDefault="0000076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</w:t>
      </w:r>
      <w:r>
        <w:rPr>
          <w:rFonts w:ascii="微软雅黑" w:eastAsia="微软雅黑" w:hAnsi="微软雅黑" w:cs="微软雅黑" w:hint="eastAsia"/>
        </w:rPr>
        <w:t>请求参数中，添加一个是否推荐的参数。</w:t>
      </w:r>
    </w:p>
    <w:p w:rsidR="002B7DA5" w:rsidRDefault="002B7DA5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答：ok，已添加。</w:t>
      </w:r>
    </w:p>
    <w:p w:rsidR="002B7DA5" w:rsidRDefault="002B7DA5">
      <w:pPr>
        <w:rPr>
          <w:rFonts w:ascii="微软雅黑" w:eastAsia="微软雅黑" w:hAnsi="微软雅黑" w:cs="微软雅黑" w:hint="eastAsia"/>
        </w:rPr>
      </w:pPr>
      <w:r>
        <w:rPr>
          <w:noProof/>
        </w:rPr>
        <w:drawing>
          <wp:inline distT="0" distB="0" distL="0" distR="0" wp14:anchorId="558605C4" wp14:editId="7EFBF28B">
            <wp:extent cx="4359018" cy="43895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3.3.13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获取单个职位信息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</w:rPr>
        <w:t>1.</w:t>
      </w:r>
      <w:r>
        <w:rPr>
          <w:rFonts w:ascii="微软雅黑" w:eastAsia="微软雅黑" w:hAnsi="微软雅黑" w:cs="微软雅黑" w:hint="eastAsia"/>
        </w:rPr>
        <w:t>请求参数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companyInfo.class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公司名称改为公司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id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。</w:t>
      </w:r>
    </w:p>
    <w:p w:rsidR="002B7DA5" w:rsidRDefault="002B7DA5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ok ,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已经修改。</w:t>
      </w:r>
    </w:p>
    <w:p w:rsidR="002B7DA5" w:rsidRDefault="002B7DA5">
      <w:pP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792557C" wp14:editId="436BA1F8">
            <wp:extent cx="4153260" cy="608128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Pr="00316AF2" w:rsidRDefault="00000766" w:rsidP="00316AF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316AF2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返回参数中，添加是否推荐的参数。</w:t>
      </w:r>
    </w:p>
    <w:p w:rsidR="00316AF2" w:rsidRPr="00316AF2" w:rsidRDefault="00316AF2" w:rsidP="00316AF2">
      <w:pPr>
        <w:pStyle w:val="a3"/>
        <w:ind w:left="360" w:firstLineChars="0" w:firstLine="0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答：已添加。</w:t>
      </w:r>
    </w:p>
    <w:p w:rsidR="001F5E2A" w:rsidRDefault="002B7DA5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EE5DA6" wp14:editId="7931E744">
            <wp:extent cx="5136325" cy="6820491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68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3.3.14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编辑职位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问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题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上</w:t>
      </w:r>
    </w:p>
    <w:p w:rsidR="001F5E2A" w:rsidRDefault="00316AF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</w:t>
      </w:r>
    </w:p>
    <w:p w:rsidR="00316AF2" w:rsidRDefault="00316AF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E8EB21" wp14:editId="693FE817">
            <wp:extent cx="4000847" cy="38484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F2" w:rsidRDefault="00316AF2">
      <w:pP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3.3.18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新增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banner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图图像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1.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请求参数缺少一个行业参数（行业类型为行业大图时，会多出一个行业选项）</w:t>
      </w:r>
    </w:p>
    <w:p w:rsidR="001F5E2A" w:rsidRDefault="00316AF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答：ok，添加后如下：</w:t>
      </w:r>
    </w:p>
    <w:p w:rsidR="00316AF2" w:rsidRDefault="00316AF2">
      <w:pP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07D2B8" wp14:editId="7C775E02">
            <wp:extent cx="5113463" cy="23852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3.3.19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修改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banner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上线状态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1.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请求参数缺少一个状态参数。</w:t>
      </w:r>
    </w:p>
    <w:p w:rsidR="001F5E2A" w:rsidRDefault="00316AF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答：修改如下：</w:t>
      </w:r>
    </w:p>
    <w:p w:rsidR="00316AF2" w:rsidRDefault="00316AF2">
      <w:pP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E3A6114" wp14:editId="60E1159D">
            <wp:extent cx="3025402" cy="2926334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3.3.20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修改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banner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图单个对象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1.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请求参数缺少一个行业参数。</w:t>
      </w:r>
    </w:p>
    <w:p w:rsidR="00316AF2" w:rsidRDefault="00316AF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答：已修改：</w:t>
      </w:r>
    </w:p>
    <w:p w:rsidR="00316AF2" w:rsidRDefault="00316AF2">
      <w:pP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395FC29" wp14:editId="36D2AD31">
            <wp:extent cx="4793395" cy="3391194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2.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返回参数缺少一个行业参数。</w:t>
      </w:r>
    </w:p>
    <w:p w:rsidR="001F5E2A" w:rsidRDefault="00316AF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</w:t>
      </w:r>
    </w:p>
    <w:p w:rsidR="00316AF2" w:rsidRDefault="00316AF2">
      <w:pP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19F392" wp14:editId="0385B168">
            <wp:extent cx="4694327" cy="4526672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3.3.21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获取单个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banner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图图像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问题同上</w:t>
      </w:r>
    </w:p>
    <w:p w:rsidR="001F5E2A" w:rsidRDefault="00316AF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答：以解决，如上。</w:t>
      </w:r>
    </w:p>
    <w:p w:rsidR="00316AF2" w:rsidRDefault="00316AF2">
      <w:pP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BEC2025" wp14:editId="38E6AE11">
            <wp:extent cx="4839119" cy="24081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3.3.23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删除已上传图片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1.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这个接口有问题，删除已上传图片需要讨论一下。</w:t>
      </w:r>
    </w:p>
    <w:p w:rsidR="001F5E2A" w:rsidRDefault="00316AF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答：这个需要讨论，原意是 在上传</w:t>
      </w:r>
      <w:r w:rsidR="00B0040D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图片之后，未提交信息之前，发现图片上传不对，这个时候需要删除已上传的信息。</w:t>
      </w:r>
    </w:p>
    <w:p w:rsidR="00B0040D" w:rsidRDefault="00B0040D">
      <w:pP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3.3.24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账号列表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1.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请求参数，添加用户名称参数。</w:t>
      </w:r>
    </w:p>
    <w:p w:rsidR="001F5E2A" w:rsidRDefault="00B0040D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</w:t>
      </w:r>
      <w:r w:rsidR="0000076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需要讨论</w:t>
      </w:r>
    </w:p>
    <w:p w:rsidR="00000766" w:rsidRDefault="00000766">
      <w:pP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3.3.25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新增账号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1.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头像数据的上传，需要讨论一下。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答：待讨论</w:t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3.3.28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获取单个账号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1.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返回参数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data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，不需要登陆密码。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答：已删除</w:t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3.3.29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角色列表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1.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请求参数需要讨论一下。</w:t>
      </w:r>
    </w:p>
    <w:p w:rsidR="001F5E2A" w:rsidRDefault="00000766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答：需要讨论</w:t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3.3.30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新增角色</w:t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1.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请求参数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method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需要讨论一下。</w:t>
      </w:r>
    </w:p>
    <w:p w:rsidR="001F5E2A" w:rsidRDefault="001F5E2A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3.3.31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编辑角色</w:t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1.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请求参数，添加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method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。</w:t>
      </w:r>
    </w:p>
    <w:p w:rsidR="001F5E2A" w:rsidRDefault="001F5E2A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3.3.34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修改密码</w:t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lastRenderedPageBreak/>
        <w:t>1.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根据新增需求手机验证码，应该添加一个请求参数，验证码。</w:t>
      </w:r>
    </w:p>
    <w:p w:rsidR="00000766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答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: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新增需求：</w:t>
      </w:r>
    </w:p>
    <w:p w:rsidR="00000766" w:rsidRDefault="00000766">
      <w:pPr>
        <w:rPr>
          <w:rFonts w:ascii="Arial" w:eastAsia="宋体" w:hAnsi="Arial" w:cs="Arial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BF50F92" wp14:editId="603C5515">
            <wp:extent cx="2888230" cy="3033023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2.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请求参数，添加旧密码，新密码。</w:t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C486E2B" wp14:editId="22F68053">
            <wp:extent cx="2949196" cy="3177815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66" w:rsidRDefault="00000766">
      <w:pPr>
        <w:rPr>
          <w:rFonts w:ascii="Arial" w:eastAsia="宋体" w:hAnsi="Arial" w:cs="Arial" w:hint="eastAsia"/>
          <w:color w:val="333333"/>
          <w:szCs w:val="21"/>
          <w:shd w:val="clear" w:color="auto" w:fill="FFFFFF"/>
        </w:rPr>
      </w:pP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3.3.37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接口名称：新增模块</w:t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1.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请求参数，添加创建人，创建时间。（需要讨论一下）</w:t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0164C1" wp14:editId="10975E67">
            <wp:extent cx="3002540" cy="3558848"/>
            <wp:effectExtent l="0" t="0" r="762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66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</w:pP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3.3.38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接口名称：新增模块</w:t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1.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名称错误，这里应该是编辑模块。</w:t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请求参数问题同上。</w:t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答：已修改。</w:t>
      </w:r>
    </w:p>
    <w:p w:rsidR="00000766" w:rsidRDefault="00000766">
      <w:pPr>
        <w:rPr>
          <w:rFonts w:ascii="Arial" w:eastAsia="宋体" w:hAnsi="Arial" w:cs="Arial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B54F553" wp14:editId="62066E6C">
            <wp:extent cx="3185436" cy="3650296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lastRenderedPageBreak/>
        <w:t xml:space="preserve">3.3.39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接口名称：新增模块</w:t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1.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后端接口名称错误。这里应该是删除模块。</w:t>
      </w:r>
    </w:p>
    <w:p w:rsidR="00000766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答：已修改。</w:t>
      </w:r>
    </w:p>
    <w:p w:rsidR="00000766" w:rsidRDefault="00000766">
      <w:pPr>
        <w:rPr>
          <w:rFonts w:ascii="Arial" w:eastAsia="宋体" w:hAnsi="Arial" w:cs="Arial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59E2271" wp14:editId="72286FED">
            <wp:extent cx="3132091" cy="2735817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2A" w:rsidRDefault="00000766">
      <w:pPr>
        <w:pStyle w:val="4"/>
        <w:widowControl/>
        <w:shd w:val="clear" w:color="auto" w:fill="FFFFFF"/>
        <w:spacing w:before="300" w:beforeAutospacing="0" w:afterAutospacing="0" w:line="21" w:lineRule="atLeast"/>
        <w:rPr>
          <w:rFonts w:ascii="Arial" w:hAnsi="Arial" w:cs="Arial" w:hint="default"/>
          <w:color w:val="333333"/>
          <w:sz w:val="21"/>
          <w:szCs w:val="21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3.3.40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接口名称：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FFFFF"/>
        </w:rPr>
        <w:t>获取模块管理列表</w:t>
      </w:r>
    </w:p>
    <w:p w:rsidR="001F5E2A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1.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这个接口重复了。</w:t>
      </w:r>
    </w:p>
    <w:p w:rsidR="00000766" w:rsidRDefault="00000766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答：这个是获取单个模块信息</w:t>
      </w:r>
    </w:p>
    <w:p w:rsidR="00000766" w:rsidRDefault="00000766">
      <w:pPr>
        <w:rPr>
          <w:rFonts w:ascii="Arial" w:eastAsia="宋体" w:hAnsi="Arial" w:cs="Arial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0EA535E" wp14:editId="0A4FBBDC">
            <wp:extent cx="3490262" cy="434377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740DB"/>
    <w:multiLevelType w:val="hybridMultilevel"/>
    <w:tmpl w:val="40B4B522"/>
    <w:lvl w:ilvl="0" w:tplc="E320E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AE7335"/>
    <w:rsid w:val="00000766"/>
    <w:rsid w:val="001F5E2A"/>
    <w:rsid w:val="002B7DA5"/>
    <w:rsid w:val="00316AF2"/>
    <w:rsid w:val="00427DF0"/>
    <w:rsid w:val="00605264"/>
    <w:rsid w:val="006B7D43"/>
    <w:rsid w:val="00B0040D"/>
    <w:rsid w:val="00CE4D3B"/>
    <w:rsid w:val="00D2200A"/>
    <w:rsid w:val="00E61C3B"/>
    <w:rsid w:val="5EAE733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290D6"/>
  <w15:docId w15:val="{241D8BD1-06C0-46CC-A505-BD7B62C3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220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Pages>14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Mr.wolf</dc:creator>
  <cp:lastModifiedBy>黄 伟彬</cp:lastModifiedBy>
  <cp:revision>2</cp:revision>
  <dcterms:created xsi:type="dcterms:W3CDTF">2018-10-15T11:03:00Z</dcterms:created>
  <dcterms:modified xsi:type="dcterms:W3CDTF">2018-10-15T14:52:00Z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